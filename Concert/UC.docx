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FFF7F5F53074EBF9E237355C40962D6"/>
            </w:placeholder>
            <w:showingPlcHdr/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F7E83" w:rsidP="004F7E8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4F7E83">
                  <w:rPr>
                    <w:rStyle w:val="Textedelespacerserv"/>
                    <w:rFonts w:eastAsiaTheme="minorHAnsi"/>
                  </w:rPr>
                  <w:t>Identifiant unique au sein du projet pour la fonctionnalité.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053810F04CEC48FB892FDE76ACBCD34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A0263" w:rsidP="008A026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Concert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EB7A12C253A447FEB57D44B7C0175906"/>
            </w:placeholder>
            <w:showingPlcHdr/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F7E83" w:rsidP="004F7E8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 w:rsidRPr="004F7E83">
                  <w:rPr>
                    <w:rStyle w:val="Textedelespacerserv"/>
                    <w:rFonts w:eastAsiaTheme="minorHAnsi"/>
                  </w:rPr>
                  <w:t>Décrit le but et le contexte de ce Use Case</w:t>
                </w:r>
                <w:r>
                  <w:rPr>
                    <w:rStyle w:val="Textedelespacerserv"/>
                    <w:rFonts w:eastAsiaTheme="minorHAnsi"/>
                  </w:rPr>
                  <w:t>. C</w:t>
                </w:r>
                <w:r w:rsidRPr="004F7E83">
                  <w:rPr>
                    <w:rStyle w:val="Textedelespacerserv"/>
                    <w:rFonts w:eastAsiaTheme="minorHAnsi"/>
                  </w:rPr>
                  <w:t>’est généralement une extension de ce qui a été entré comme titre.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6BBB24DF83E6425E9622D8BC73620E60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A1E13" w:rsidP="007A1E1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Groupe de musique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3DC4FFD3C29546489957A92D87C5E9BF"/>
            </w:placeholder>
            <w:showingPlcHdr/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F7E83" w:rsidP="004F7E8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 w:rsidRPr="004F7E83">
                  <w:rPr>
                    <w:rStyle w:val="Textedelespacerserv"/>
                    <w:rFonts w:eastAsiaTheme="minorHAnsi"/>
                  </w:rPr>
                  <w:t>Décrit l’état du système juste avant le premier événement du Use Case.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ABAC7D681F854699B68ADFC1918A79DB"/>
            </w:placeholder>
            <w:showingPlcHdr/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F7E83" w:rsidP="004F7E8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 w:rsidRPr="004F7E83">
                  <w:rPr>
                    <w:rStyle w:val="Textedelespacerserv"/>
                    <w:rFonts w:eastAsiaTheme="minorHAnsi"/>
                  </w:rPr>
                  <w:t>Décrit l’état du système après que tous les événements du Use Case aient eu lieu.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</w:t>
            </w:r>
            <w:bookmarkStart w:id="0" w:name="_GoBack"/>
            <w:r w:rsidRPr="00B03219">
              <w:rPr>
                <w:rFonts w:ascii="Arial" w:hAnsi="Arial" w:cs="Arial"/>
                <w:sz w:val="22"/>
                <w:szCs w:val="22"/>
              </w:rPr>
              <w:t>o</w:t>
            </w:r>
            <w:bookmarkEnd w:id="0"/>
            <w:r w:rsidRPr="00B03219">
              <w:rPr>
                <w:rFonts w:ascii="Arial" w:hAnsi="Arial" w:cs="Arial"/>
                <w:sz w:val="22"/>
                <w:szCs w:val="22"/>
              </w:rPr>
              <w:t>minal: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457167596"/>
            <w:placeholder>
              <w:docPart w:val="E089C5DEADEF4F6FB1AF6D585A0016F8"/>
            </w:placeholder>
            <w:showingPlcHdr/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F7E83" w:rsidP="004F7E8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4F7E83">
                  <w:rPr>
                    <w:rStyle w:val="Textedelespacerserv"/>
                    <w:rFonts w:eastAsiaTheme="minorHAnsi"/>
                  </w:rPr>
                  <w:t>Décrit toutes les étapes de traitement pour aller des préconditions aux postconditions quand tout se passe bien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25606088"/>
            <w:placeholder>
              <w:docPart w:val="1EC471DBA74648828E295FC5E53C4CE6"/>
            </w:placeholder>
            <w:showingPlcHdr/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</w:tcPr>
              <w:p w:rsidR="00B03219" w:rsidRDefault="004F7E83" w:rsidP="004F7E8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 w:rsidRPr="004F7E83">
                  <w:rPr>
                    <w:rStyle w:val="Textedelespacerserv"/>
                    <w:rFonts w:eastAsiaTheme="minorHAnsi"/>
                  </w:rPr>
                  <w:t>Décrit tous les autres cheminements possibles pour ce Use Case – incluant les exceptions et les cas d’erreur.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4D8B09E9373F4433A3E1864D2D2E14B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71744" w:rsidP="00E71744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En </w:t>
                </w: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dev</w:t>
                </w:r>
                <w:proofErr w:type="spellEnd"/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D07E7DEFE21D4C07A378C38DEAD3AB33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A0263" w:rsidP="008A026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Darwin Ameli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1551592ACB9343C9B0AE9796D8DC1FF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71744" w:rsidP="00E71744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04.12.2017 Ver1.0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63"/>
    <w:rsid w:val="00132A1D"/>
    <w:rsid w:val="00183928"/>
    <w:rsid w:val="00490B48"/>
    <w:rsid w:val="004F7E83"/>
    <w:rsid w:val="006A5D2F"/>
    <w:rsid w:val="00736CE6"/>
    <w:rsid w:val="007A1E13"/>
    <w:rsid w:val="008A0263"/>
    <w:rsid w:val="009922C7"/>
    <w:rsid w:val="00AB3697"/>
    <w:rsid w:val="00B03219"/>
    <w:rsid w:val="00E32889"/>
    <w:rsid w:val="00E71744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A39AD"/>
  <w15:chartTrackingRefBased/>
  <w15:docId w15:val="{4744E30F-5C7D-4437-B2FB-75DD8AA1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226A\Template-usec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FF7F5F53074EBF9E237355C40962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1F6A8-ABF1-4F54-8E38-DE485C43E859}"/>
      </w:docPartPr>
      <w:docPartBody>
        <w:p w:rsidR="00000000" w:rsidRDefault="001C2A4E">
          <w:pPr>
            <w:pStyle w:val="EFFF7F5F53074EBF9E237355C40962D6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053810F04CEC48FB892FDE76ACBCD3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BB745B-AE9F-427A-9228-F6FB9F8BDEE3}"/>
      </w:docPartPr>
      <w:docPartBody>
        <w:p w:rsidR="00000000" w:rsidRDefault="001C2A4E">
          <w:pPr>
            <w:pStyle w:val="053810F04CEC48FB892FDE76ACBCD3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EB7A12C253A447FEB57D44B7C01759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BFF09A-96ED-43E8-839D-221F742ECDC4}"/>
      </w:docPartPr>
      <w:docPartBody>
        <w:p w:rsidR="00000000" w:rsidRDefault="001C2A4E">
          <w:pPr>
            <w:pStyle w:val="EB7A12C253A447FEB57D44B7C0175906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6BBB24DF83E6425E9622D8BC73620E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22DE83-5187-4AEC-97DA-FE5F618E0451}"/>
      </w:docPartPr>
      <w:docPartBody>
        <w:p w:rsidR="00000000" w:rsidRDefault="001C2A4E">
          <w:pPr>
            <w:pStyle w:val="6BBB24DF83E6425E9622D8BC73620E60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3DC4FFD3C29546489957A92D87C5E9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D03EB4-044B-4EBC-86A4-BC20A4EF5BDC}"/>
      </w:docPartPr>
      <w:docPartBody>
        <w:p w:rsidR="00000000" w:rsidRDefault="001C2A4E">
          <w:pPr>
            <w:pStyle w:val="3DC4FFD3C29546489957A92D87C5E9BF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ABAC7D681F854699B68ADFC1918A79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92F6B5-D02D-491F-8413-74CD3F412D88}"/>
      </w:docPartPr>
      <w:docPartBody>
        <w:p w:rsidR="00000000" w:rsidRDefault="001C2A4E">
          <w:pPr>
            <w:pStyle w:val="ABAC7D681F854699B68ADFC1918A79D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E089C5DEADEF4F6FB1AF6D585A0016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C22D1D-2B1A-4A5A-A1A4-C7A76E4E9390}"/>
      </w:docPartPr>
      <w:docPartBody>
        <w:p w:rsidR="00000000" w:rsidRDefault="001C2A4E">
          <w:pPr>
            <w:pStyle w:val="E089C5DEADEF4F6FB1AF6D585A0016F8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1EC471DBA74648828E295FC5E53C4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7C2E70-3CDC-4920-87E8-D7326BF4F2D8}"/>
      </w:docPartPr>
      <w:docPartBody>
        <w:p w:rsidR="00000000" w:rsidRDefault="001C2A4E">
          <w:pPr>
            <w:pStyle w:val="1EC471DBA74648828E295FC5E53C4CE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4D8B09E9373F4433A3E1864D2D2E14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73C572-9F77-43B4-B7EB-7F84D2656F44}"/>
      </w:docPartPr>
      <w:docPartBody>
        <w:p w:rsidR="00000000" w:rsidRDefault="001C2A4E">
          <w:pPr>
            <w:pStyle w:val="4D8B09E9373F4433A3E1864D2D2E14B1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D07E7DEFE21D4C07A378C38DEAD3AB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64271D-9279-4AEC-B6D4-3FF6C6302056}"/>
      </w:docPartPr>
      <w:docPartBody>
        <w:p w:rsidR="00000000" w:rsidRDefault="001C2A4E">
          <w:pPr>
            <w:pStyle w:val="D07E7DEFE21D4C07A378C38DEAD3AB33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1551592ACB9343C9B0AE9796D8DC1F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95DB5-7EFC-403C-A9B4-436C5739F0B7}"/>
      </w:docPartPr>
      <w:docPartBody>
        <w:p w:rsidR="00000000" w:rsidRDefault="001C2A4E">
          <w:pPr>
            <w:pStyle w:val="1551592ACB9343C9B0AE9796D8DC1FF9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EFFF7F5F53074EBF9E237355C40962D6">
    <w:name w:val="EFFF7F5F53074EBF9E237355C40962D6"/>
  </w:style>
  <w:style w:type="paragraph" w:customStyle="1" w:styleId="053810F04CEC48FB892FDE76ACBCD34C">
    <w:name w:val="053810F04CEC48FB892FDE76ACBCD34C"/>
  </w:style>
  <w:style w:type="paragraph" w:customStyle="1" w:styleId="EB7A12C253A447FEB57D44B7C0175906">
    <w:name w:val="EB7A12C253A447FEB57D44B7C0175906"/>
  </w:style>
  <w:style w:type="paragraph" w:customStyle="1" w:styleId="6BBB24DF83E6425E9622D8BC73620E60">
    <w:name w:val="6BBB24DF83E6425E9622D8BC73620E60"/>
  </w:style>
  <w:style w:type="paragraph" w:customStyle="1" w:styleId="3DC4FFD3C29546489957A92D87C5E9BF">
    <w:name w:val="3DC4FFD3C29546489957A92D87C5E9BF"/>
  </w:style>
  <w:style w:type="paragraph" w:customStyle="1" w:styleId="ABAC7D681F854699B68ADFC1918A79DB">
    <w:name w:val="ABAC7D681F854699B68ADFC1918A79DB"/>
  </w:style>
  <w:style w:type="paragraph" w:customStyle="1" w:styleId="E089C5DEADEF4F6FB1AF6D585A0016F8">
    <w:name w:val="E089C5DEADEF4F6FB1AF6D585A0016F8"/>
  </w:style>
  <w:style w:type="paragraph" w:customStyle="1" w:styleId="1EC471DBA74648828E295FC5E53C4CE6">
    <w:name w:val="1EC471DBA74648828E295FC5E53C4CE6"/>
  </w:style>
  <w:style w:type="paragraph" w:customStyle="1" w:styleId="4D8B09E9373F4433A3E1864D2D2E14B1">
    <w:name w:val="4D8B09E9373F4433A3E1864D2D2E14B1"/>
  </w:style>
  <w:style w:type="paragraph" w:customStyle="1" w:styleId="D07E7DEFE21D4C07A378C38DEAD3AB33">
    <w:name w:val="D07E7DEFE21D4C07A378C38DEAD3AB33"/>
  </w:style>
  <w:style w:type="paragraph" w:customStyle="1" w:styleId="1551592ACB9343C9B0AE9796D8DC1FF9">
    <w:name w:val="1551592ACB9343C9B0AE9796D8DC1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Template-usecase.dotx</Template>
  <TotalTime>24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Ameli Darwin</cp:lastModifiedBy>
  <cp:revision>2</cp:revision>
  <dcterms:created xsi:type="dcterms:W3CDTF">2017-12-04T15:27:00Z</dcterms:created>
  <dcterms:modified xsi:type="dcterms:W3CDTF">2017-12-04T15:51:00Z</dcterms:modified>
</cp:coreProperties>
</file>